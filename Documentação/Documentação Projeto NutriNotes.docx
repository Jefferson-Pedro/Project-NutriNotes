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CC67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C11954B" wp14:editId="199914C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1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73773" id="Retângulo 1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  <w:r w:rsidR="00D077E9" w:rsidRPr="004F0028">
        <w:rPr>
          <w:noProof/>
          <w:lang w:val="pt-BR" w:bidi="pt-BR"/>
        </w:rPr>
        <w:drawing>
          <wp:anchor distT="0" distB="0" distL="114300" distR="114300" simplePos="0" relativeHeight="251658240" behindDoc="1" locked="0" layoutInCell="1" allowOverlap="1" wp14:anchorId="20BF9294" wp14:editId="706701A4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m 2" descr="Vista da rua com prédios da cidade, mercado e placas da r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7EB48A13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72F548C" w14:textId="439B5F4B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3AB6F487" wp14:editId="31AE6BEA">
                      <wp:extent cx="3528695" cy="1809750"/>
                      <wp:effectExtent l="0" t="0" r="0" b="0"/>
                      <wp:docPr id="8" name="Caixa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7AB86F" w14:textId="738070CF" w:rsidR="00D077E9" w:rsidRDefault="00CB177D" w:rsidP="00D077E9">
                                  <w:pPr>
                                    <w:pStyle w:val="Ttulo"/>
                                    <w:spacing w:after="0"/>
                                    <w:rPr>
                                      <w:lang w:val="pt-BR" w:bidi="pt-BR"/>
                                    </w:rPr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Projeto NutriNotes 2023.1</w:t>
                                  </w:r>
                                </w:p>
                                <w:p w14:paraId="2174A31F" w14:textId="77777777" w:rsidR="00CB177D" w:rsidRPr="00D86945" w:rsidRDefault="00CB177D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AB6F4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4D7AB86F" w14:textId="738070CF" w:rsidR="00D077E9" w:rsidRDefault="00CB177D" w:rsidP="00D077E9">
                            <w:pPr>
                              <w:pStyle w:val="Ttulo"/>
                              <w:spacing w:after="0"/>
                              <w:rPr>
                                <w:lang w:val="pt-BR" w:bidi="pt-BR"/>
                              </w:rPr>
                            </w:pPr>
                            <w:r>
                              <w:rPr>
                                <w:lang w:val="pt-BR" w:bidi="pt-BR"/>
                              </w:rPr>
                              <w:t>Projeto NutriNotes 2023.1</w:t>
                            </w:r>
                          </w:p>
                          <w:p w14:paraId="2174A31F" w14:textId="77777777" w:rsidR="00CB177D" w:rsidRPr="00D86945" w:rsidRDefault="00CB177D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DCB637C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1636D050" wp14:editId="4FE24389">
                      <wp:extent cx="1390918" cy="0"/>
                      <wp:effectExtent l="0" t="19050" r="19050" b="19050"/>
                      <wp:docPr id="5" name="Conector reto 4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A423C4" id="Conector reto 1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02EDAC1D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F21E8D2" w14:textId="1C221B69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112D26C4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A426B0435BFE4A05BFE400ABB2D60D22"/>
              </w:placeholder>
              <w15:appearance w15:val="hidden"/>
            </w:sdtPr>
            <w:sdtContent>
              <w:p w14:paraId="72F096B2" w14:textId="1C12C4A7"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2133A6">
                  <w:rPr>
                    <w:rStyle w:val="SubttuloChar"/>
                    <w:b w:val="0"/>
                    <w:noProof/>
                    <w:lang w:val="pt-BR" w:bidi="pt-BR"/>
                  </w:rPr>
                  <w:t>18 de abril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</w:p>
            </w:sdtContent>
          </w:sdt>
          <w:p w14:paraId="12D2136B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3645BAA2" wp14:editId="2C15A6DA">
                      <wp:extent cx="1493949" cy="0"/>
                      <wp:effectExtent l="0" t="19050" r="30480" b="19050"/>
                      <wp:docPr id="6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3F66128" id="Conector reto 1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03FB7E1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477DFB92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0511CBE6" w14:textId="60A61889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D2E15BEE7B2B4847905B7E2F40F233F6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CB177D">
                  <w:rPr>
                    <w:lang w:val="pt-BR"/>
                  </w:rPr>
                  <w:t>Jefferson Pedro</w:t>
                </w:r>
                <w:r w:rsidR="00D83688">
                  <w:rPr>
                    <w:lang w:val="pt-BR"/>
                  </w:rPr>
                  <w:br/>
                  <w:t>Versão: 1.0</w:t>
                </w:r>
              </w:sdtContent>
            </w:sdt>
          </w:p>
          <w:p w14:paraId="16C7FC77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14:paraId="0C34F643" w14:textId="63824C68" w:rsidR="00D077E9" w:rsidRPr="004F0028" w:rsidRDefault="00CB177D">
      <w:pPr>
        <w:spacing w:after="200"/>
        <w:rPr>
          <w:lang w:val="pt-BR"/>
        </w:rPr>
      </w:pPr>
      <w:r>
        <w:rPr>
          <w:noProof/>
          <w:lang w:val="pt-BR" w:bidi="pt-BR"/>
        </w:rPr>
        <w:drawing>
          <wp:anchor distT="0" distB="0" distL="114300" distR="114300" simplePos="0" relativeHeight="251661312" behindDoc="0" locked="0" layoutInCell="1" allowOverlap="1" wp14:anchorId="7CD359DA" wp14:editId="18B774D1">
            <wp:simplePos x="0" y="0"/>
            <wp:positionH relativeFrom="margin">
              <wp:align>right</wp:align>
            </wp:positionH>
            <wp:positionV relativeFrom="paragraph">
              <wp:posOffset>7071360</wp:posOffset>
            </wp:positionV>
            <wp:extent cx="1666875" cy="1298808"/>
            <wp:effectExtent l="0" t="0" r="0" b="0"/>
            <wp:wrapNone/>
            <wp:docPr id="740015860" name="Imagem 9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15860" name="Imagem 9" descr="Logotipo, nome da empres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98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FD8105" wp14:editId="3128C57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7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0A15A" id="Retângulo 1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14:paraId="1D1EDB11" w14:textId="77777777" w:rsidR="002C62D2" w:rsidRDefault="00CB177D" w:rsidP="002C62D2">
      <w:pPr>
        <w:pStyle w:val="Ttulo1"/>
        <w:rPr>
          <w:lang w:val="pt-BR" w:bidi="pt-BR"/>
        </w:rPr>
      </w:pPr>
      <w:r>
        <w:rPr>
          <w:lang w:val="pt-BR" w:bidi="pt-BR"/>
        </w:rPr>
        <w:lastRenderedPageBreak/>
        <w:t>Visão Geral</w:t>
      </w:r>
    </w:p>
    <w:p w14:paraId="77714F34" w14:textId="77777777" w:rsidR="002C62D2" w:rsidRDefault="002C62D2" w:rsidP="00D077E9">
      <w:pPr>
        <w:pStyle w:val="Ttulo1"/>
        <w:rPr>
          <w:rFonts w:asciiTheme="minorHAnsi" w:hAnsiTheme="minorHAnsi" w:cstheme="minorHAnsi"/>
          <w:b w:val="0"/>
          <w:bCs/>
          <w:sz w:val="36"/>
          <w:szCs w:val="36"/>
          <w:lang w:val="pt-BR"/>
        </w:rPr>
      </w:pPr>
      <w:r w:rsidRPr="002C62D2">
        <w:rPr>
          <w:rFonts w:asciiTheme="minorHAnsi" w:hAnsiTheme="minorHAnsi" w:cstheme="minorHAnsi"/>
          <w:b w:val="0"/>
          <w:bCs/>
          <w:sz w:val="36"/>
          <w:szCs w:val="36"/>
          <w:lang w:val="pt-BR"/>
        </w:rPr>
        <w:t>Uma aplicação desenvolvida para Nutricionistas que trabalham com UAN (Unidade de Alimentação e Nutrição). Seu objetivo tem, por sua vez, melhorar a performance do trabalho de seus usuários bem como fornecer ferramentas que possibilitem os mesmos a registrarem seus procedimentos, condutas e tomadas de decisões.</w:t>
      </w:r>
    </w:p>
    <w:p w14:paraId="64DF248F" w14:textId="1D9BF549" w:rsidR="002C62D2" w:rsidRPr="004F0028" w:rsidRDefault="002C62D2" w:rsidP="00D077E9">
      <w:pPr>
        <w:pStyle w:val="Ttulo1"/>
        <w:rPr>
          <w:lang w:val="pt-BR"/>
        </w:rPr>
      </w:pPr>
      <w:r w:rsidRPr="002C62D2">
        <w:rPr>
          <w:rFonts w:asciiTheme="minorHAnsi" w:hAnsiTheme="minorHAnsi" w:cstheme="minorHAnsi"/>
          <w:b w:val="0"/>
          <w:bCs/>
          <w:sz w:val="36"/>
          <w:szCs w:val="36"/>
          <w:lang w:val="pt-BR"/>
        </w:rPr>
        <w:t>Este projeto encontra-se na sua primeira versão de desenvolvimento</w:t>
      </w:r>
      <w:r>
        <w:rPr>
          <w:rFonts w:asciiTheme="minorHAnsi" w:hAnsiTheme="minorHAnsi" w:cstheme="minorHAnsi"/>
          <w:b w:val="0"/>
          <w:bCs/>
          <w:sz w:val="36"/>
          <w:szCs w:val="36"/>
          <w:lang w:val="pt-BR"/>
        </w:rPr>
        <w:t>, e tem como um de seus principais objetivos manter -se gratuito e open source, para ajudar a comunidade de nutrição a melhorar a qualidade de seus serviços em nossa sociedade.</w:t>
      </w:r>
    </w:p>
    <w:p w14:paraId="62FFD815" w14:textId="4B392C5B" w:rsidR="00CB177D" w:rsidRDefault="00CB177D" w:rsidP="00AB02A7">
      <w:pPr>
        <w:spacing w:after="200"/>
        <w:rPr>
          <w:lang w:val="pt-BR"/>
        </w:rPr>
      </w:pPr>
    </w:p>
    <w:p w14:paraId="6B677D77" w14:textId="77777777" w:rsidR="00CB177D" w:rsidRDefault="00CB177D">
      <w:pPr>
        <w:spacing w:after="200"/>
        <w:rPr>
          <w:lang w:val="pt-BR"/>
        </w:rPr>
      </w:pPr>
      <w:r>
        <w:rPr>
          <w:lang w:val="pt-BR"/>
        </w:rPr>
        <w:br w:type="page"/>
      </w:r>
    </w:p>
    <w:p w14:paraId="4FEDDBD8" w14:textId="77777777" w:rsidR="002C62D2" w:rsidRPr="002C62D2" w:rsidRDefault="002C62D2" w:rsidP="002C62D2">
      <w:pPr>
        <w:spacing w:after="200" w:line="240" w:lineRule="auto"/>
        <w:rPr>
          <w:rFonts w:asciiTheme="majorHAnsi" w:eastAsiaTheme="majorEastAsia" w:hAnsiTheme="majorHAnsi" w:cstheme="majorBidi"/>
          <w:bCs/>
          <w:sz w:val="52"/>
          <w:szCs w:val="52"/>
          <w:lang w:val="pt-BR" w:bidi="pt-BR"/>
        </w:rPr>
      </w:pPr>
      <w:r w:rsidRPr="002C62D2">
        <w:rPr>
          <w:rFonts w:asciiTheme="majorHAnsi" w:eastAsiaTheme="majorEastAsia" w:hAnsiTheme="majorHAnsi" w:cstheme="majorBidi"/>
          <w:bCs/>
          <w:sz w:val="52"/>
          <w:szCs w:val="52"/>
          <w:lang w:val="pt-BR" w:bidi="pt-BR"/>
        </w:rPr>
        <w:lastRenderedPageBreak/>
        <w:t>Serviços</w:t>
      </w:r>
    </w:p>
    <w:sdt>
      <w:sdtPr>
        <w:rPr>
          <w:rFonts w:eastAsiaTheme="majorEastAsia" w:cstheme="majorBidi"/>
          <w:b w:val="0"/>
          <w:sz w:val="36"/>
          <w:szCs w:val="26"/>
          <w:lang w:val="pt-BR"/>
        </w:rPr>
        <w:id w:val="-1548524510"/>
        <w:placeholder>
          <w:docPart w:val="1540F3D1271543759F810A78DE20E2EE"/>
        </w:placeholder>
        <w15:appearance w15:val="hidden"/>
      </w:sdtPr>
      <w:sdtEndPr>
        <w:rPr>
          <w:rFonts w:eastAsiaTheme="minorEastAsia" w:cstheme="minorBidi"/>
          <w:b/>
          <w:sz w:val="28"/>
          <w:szCs w:val="22"/>
        </w:rPr>
      </w:sdtEndPr>
      <w:sdtContent>
        <w:p w14:paraId="7317CE0C" w14:textId="1E11BD55" w:rsidR="002C62D2" w:rsidRPr="002C62D2" w:rsidRDefault="002C62D2" w:rsidP="002C62D2">
          <w:pPr>
            <w:keepNext/>
            <w:spacing w:after="240" w:line="240" w:lineRule="auto"/>
            <w:outlineLvl w:val="1"/>
            <w:rPr>
              <w:rFonts w:eastAsiaTheme="majorEastAsia" w:cstheme="majorBidi"/>
              <w:b w:val="0"/>
              <w:sz w:val="36"/>
              <w:szCs w:val="26"/>
              <w:lang w:val="pt-BR"/>
            </w:rPr>
          </w:pPr>
          <w:r w:rsidRPr="002C62D2">
            <w:rPr>
              <w:rFonts w:eastAsiaTheme="majorEastAsia" w:cstheme="majorBidi"/>
              <w:b w:val="0"/>
              <w:sz w:val="36"/>
              <w:szCs w:val="26"/>
              <w:lang w:val="pt-BR"/>
            </w:rPr>
            <w:t>Serviços que serão disponibilizados nesta aplicação</w:t>
          </w:r>
          <w:r w:rsidR="002133A6">
            <w:rPr>
              <w:rFonts w:eastAsiaTheme="majorEastAsia" w:cstheme="majorBidi"/>
              <w:b w:val="0"/>
              <w:sz w:val="36"/>
              <w:szCs w:val="26"/>
              <w:lang w:val="pt-BR"/>
            </w:rPr>
            <w:t>.</w:t>
          </w:r>
        </w:p>
        <w:tbl>
          <w:tblPr>
            <w:tblStyle w:val="TabeladeGrade5Escura-nfase3"/>
            <w:tblpPr w:leftFromText="141" w:rightFromText="141" w:vertAnchor="page" w:horzAnchor="margin" w:tblpY="3736"/>
            <w:tblW w:w="0" w:type="auto"/>
            <w:tblLook w:val="04A0" w:firstRow="1" w:lastRow="0" w:firstColumn="1" w:lastColumn="0" w:noHBand="0" w:noVBand="1"/>
          </w:tblPr>
          <w:tblGrid>
            <w:gridCol w:w="3080"/>
            <w:gridCol w:w="2682"/>
            <w:gridCol w:w="1946"/>
            <w:gridCol w:w="2281"/>
          </w:tblGrid>
          <w:tr w:rsidR="002C62D2" w:rsidRPr="008421E3" w14:paraId="53AEB800" w14:textId="77777777" w:rsidTr="002C62D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0" w:type="dxa"/>
              </w:tcPr>
              <w:p w14:paraId="7A8A2913" w14:textId="77777777" w:rsidR="002C62D2" w:rsidRPr="008421E3" w:rsidRDefault="002C62D2" w:rsidP="002C62D2">
                <w:pPr>
                  <w:jc w:val="center"/>
                  <w:rPr>
                    <w:b/>
                    <w:bCs w:val="0"/>
                    <w:lang w:val="pt-BR"/>
                  </w:rPr>
                </w:pPr>
                <w:r w:rsidRPr="008421E3">
                  <w:rPr>
                    <w:b/>
                    <w:bCs w:val="0"/>
                    <w:lang w:val="pt-BR"/>
                  </w:rPr>
                  <w:t>Função</w:t>
                </w:r>
              </w:p>
            </w:tc>
            <w:tc>
              <w:tcPr>
                <w:tcW w:w="2682" w:type="dxa"/>
              </w:tcPr>
              <w:p w14:paraId="2156A7EE" w14:textId="77777777" w:rsidR="002C62D2" w:rsidRPr="008421E3" w:rsidRDefault="002C62D2" w:rsidP="002C62D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 w:val="0"/>
                    <w:lang w:val="pt-BR"/>
                  </w:rPr>
                </w:pPr>
                <w:r w:rsidRPr="008421E3">
                  <w:rPr>
                    <w:b/>
                    <w:bCs w:val="0"/>
                    <w:lang w:val="pt-BR"/>
                  </w:rPr>
                  <w:t>Breve descrição</w:t>
                </w:r>
              </w:p>
            </w:tc>
            <w:tc>
              <w:tcPr>
                <w:tcW w:w="1946" w:type="dxa"/>
              </w:tcPr>
              <w:p w14:paraId="147509D7" w14:textId="77777777" w:rsidR="002C62D2" w:rsidRPr="008421E3" w:rsidRDefault="002C62D2" w:rsidP="002C62D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 w:val="0"/>
                    <w:lang w:val="pt-BR"/>
                  </w:rPr>
                </w:pPr>
                <w:r w:rsidRPr="008421E3">
                  <w:rPr>
                    <w:b/>
                    <w:bCs w:val="0"/>
                    <w:lang w:val="pt-BR"/>
                  </w:rPr>
                  <w:t>Entrada</w:t>
                </w:r>
              </w:p>
            </w:tc>
            <w:tc>
              <w:tcPr>
                <w:tcW w:w="2281" w:type="dxa"/>
              </w:tcPr>
              <w:p w14:paraId="69072F4E" w14:textId="77777777" w:rsidR="002C62D2" w:rsidRPr="008421E3" w:rsidRDefault="002C62D2" w:rsidP="002C62D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 w:val="0"/>
                    <w:lang w:val="pt-BR"/>
                  </w:rPr>
                </w:pPr>
                <w:r w:rsidRPr="008421E3">
                  <w:rPr>
                    <w:b/>
                    <w:bCs w:val="0"/>
                    <w:lang w:val="pt-BR"/>
                  </w:rPr>
                  <w:t>Saída Esperada</w:t>
                </w:r>
              </w:p>
            </w:tc>
          </w:tr>
          <w:tr w:rsidR="002C62D2" w14:paraId="5E46F936" w14:textId="77777777" w:rsidTr="002C62D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0" w:type="dxa"/>
              </w:tcPr>
              <w:p w14:paraId="70D5AAB8" w14:textId="77777777" w:rsidR="002C62D2" w:rsidRDefault="002C62D2" w:rsidP="002C62D2">
                <w:pPr>
                  <w:jc w:val="center"/>
                  <w:rPr>
                    <w:lang w:val="pt-BR"/>
                  </w:rPr>
                </w:pPr>
                <w:r>
                  <w:rPr>
                    <w:lang w:val="pt-BR"/>
                  </w:rPr>
                  <w:t>criarChekList</w:t>
                </w:r>
              </w:p>
            </w:tc>
            <w:tc>
              <w:tcPr>
                <w:tcW w:w="2682" w:type="dxa"/>
              </w:tcPr>
              <w:p w14:paraId="50034310" w14:textId="77777777" w:rsidR="002C62D2" w:rsidRPr="008421E3" w:rsidRDefault="002C62D2" w:rsidP="002C62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 w:rsidRPr="008421E3">
                  <w:rPr>
                    <w:b w:val="0"/>
                    <w:bCs/>
                    <w:lang w:val="pt-BR"/>
                  </w:rPr>
                  <w:t>Serviço que cria um novo check list</w:t>
                </w:r>
                <w:r>
                  <w:rPr>
                    <w:b w:val="0"/>
                    <w:bCs/>
                    <w:lang w:val="pt-BR"/>
                  </w:rPr>
                  <w:t>(Mensal ou Diário)</w:t>
                </w:r>
                <w:r w:rsidRPr="008421E3">
                  <w:rPr>
                    <w:b w:val="0"/>
                    <w:bCs/>
                    <w:lang w:val="pt-BR"/>
                  </w:rPr>
                  <w:t xml:space="preserve"> previamente preenchido para ser editado;</w:t>
                </w:r>
              </w:p>
            </w:tc>
            <w:tc>
              <w:tcPr>
                <w:tcW w:w="1946" w:type="dxa"/>
              </w:tcPr>
              <w:p w14:paraId="28309E25" w14:textId="77777777" w:rsidR="002C62D2" w:rsidRPr="008421E3" w:rsidRDefault="002C62D2" w:rsidP="002C62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 w:rsidRPr="008421E3">
                  <w:rPr>
                    <w:b w:val="0"/>
                    <w:bCs/>
                    <w:lang w:val="pt-BR"/>
                  </w:rPr>
                  <w:t>Check list</w:t>
                </w:r>
              </w:p>
            </w:tc>
            <w:tc>
              <w:tcPr>
                <w:tcW w:w="2281" w:type="dxa"/>
              </w:tcPr>
              <w:p w14:paraId="6C2FC968" w14:textId="77777777" w:rsidR="002C62D2" w:rsidRPr="008421E3" w:rsidRDefault="002C62D2" w:rsidP="002C62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 w:rsidRPr="008421E3">
                  <w:rPr>
                    <w:b w:val="0"/>
                    <w:bCs/>
                    <w:lang w:val="pt-BR"/>
                  </w:rPr>
                  <w:t>Sucesso – Objeto Check list criado com ID atribuído;</w:t>
                </w:r>
              </w:p>
              <w:p w14:paraId="004E7E11" w14:textId="77777777" w:rsidR="002C62D2" w:rsidRPr="008421E3" w:rsidRDefault="002C62D2" w:rsidP="002C62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 w:rsidRPr="008421E3">
                  <w:rPr>
                    <w:b w:val="0"/>
                    <w:bCs/>
                    <w:lang w:val="pt-BR"/>
                  </w:rPr>
                  <w:t xml:space="preserve">Falha – </w:t>
                </w:r>
                <w:r>
                  <w:rPr>
                    <w:b w:val="0"/>
                    <w:bCs/>
                    <w:lang w:val="pt-BR"/>
                  </w:rPr>
                  <w:t>Erro ao criar um novo check list</w:t>
                </w:r>
                <w:r w:rsidRPr="008421E3">
                  <w:rPr>
                    <w:b w:val="0"/>
                    <w:bCs/>
                    <w:lang w:val="pt-BR"/>
                  </w:rPr>
                  <w:t>;</w:t>
                </w:r>
              </w:p>
            </w:tc>
          </w:tr>
          <w:tr w:rsidR="002C62D2" w14:paraId="424A32C3" w14:textId="77777777" w:rsidTr="002C62D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0" w:type="dxa"/>
              </w:tcPr>
              <w:p w14:paraId="63D37ECF" w14:textId="77777777" w:rsidR="002C62D2" w:rsidRDefault="002C62D2" w:rsidP="002C62D2">
                <w:pPr>
                  <w:jc w:val="center"/>
                  <w:rPr>
                    <w:lang w:val="pt-BR"/>
                  </w:rPr>
                </w:pPr>
                <w:r>
                  <w:rPr>
                    <w:lang w:val="pt-BR"/>
                  </w:rPr>
                  <w:t>buscarCheckListPorTitulo</w:t>
                </w:r>
              </w:p>
            </w:tc>
            <w:tc>
              <w:tcPr>
                <w:tcW w:w="2682" w:type="dxa"/>
              </w:tcPr>
              <w:p w14:paraId="43B4AC88" w14:textId="645D8052" w:rsidR="002C62D2" w:rsidRPr="008421E3" w:rsidRDefault="002C62D2" w:rsidP="002C62D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 w:rsidRPr="008421E3">
                  <w:rPr>
                    <w:b w:val="0"/>
                    <w:bCs/>
                    <w:lang w:val="pt-BR"/>
                  </w:rPr>
                  <w:t>Busca um check list pelo título criado</w:t>
                </w:r>
                <w:r>
                  <w:rPr>
                    <w:b w:val="0"/>
                    <w:bCs/>
                    <w:lang w:val="pt-BR"/>
                  </w:rPr>
                  <w:t>;</w:t>
                </w:r>
              </w:p>
            </w:tc>
            <w:tc>
              <w:tcPr>
                <w:tcW w:w="1946" w:type="dxa"/>
              </w:tcPr>
              <w:p w14:paraId="054BB560" w14:textId="77777777" w:rsidR="002C62D2" w:rsidRPr="008421E3" w:rsidRDefault="002C62D2" w:rsidP="002C62D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>
                  <w:rPr>
                    <w:b w:val="0"/>
                    <w:bCs/>
                    <w:lang w:val="pt-BR"/>
                  </w:rPr>
                  <w:t>palavraChave: String</w:t>
                </w:r>
              </w:p>
            </w:tc>
            <w:tc>
              <w:tcPr>
                <w:tcW w:w="2281" w:type="dxa"/>
              </w:tcPr>
              <w:p w14:paraId="4479E0CB" w14:textId="77777777" w:rsidR="002C62D2" w:rsidRDefault="002C62D2" w:rsidP="002C62D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>
                  <w:rPr>
                    <w:b w:val="0"/>
                    <w:bCs/>
                    <w:lang w:val="pt-BR"/>
                  </w:rPr>
                  <w:t>Sucesso – Lista de CheckList que contém o nome informado.</w:t>
                </w:r>
              </w:p>
              <w:p w14:paraId="12B19913" w14:textId="77777777" w:rsidR="002C62D2" w:rsidRPr="008421E3" w:rsidRDefault="002C62D2" w:rsidP="002C62D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>
                  <w:rPr>
                    <w:b w:val="0"/>
                    <w:bCs/>
                    <w:lang w:val="pt-BR"/>
                  </w:rPr>
                  <w:t>Falha – Check list não encontrado;</w:t>
                </w:r>
              </w:p>
            </w:tc>
          </w:tr>
          <w:tr w:rsidR="002C62D2" w14:paraId="0E623E8E" w14:textId="77777777" w:rsidTr="002C62D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0" w:type="dxa"/>
              </w:tcPr>
              <w:p w14:paraId="338A39E8" w14:textId="77777777" w:rsidR="002C62D2" w:rsidRDefault="002C62D2" w:rsidP="002C62D2">
                <w:pPr>
                  <w:jc w:val="center"/>
                  <w:rPr>
                    <w:lang w:val="pt-BR"/>
                  </w:rPr>
                </w:pPr>
                <w:r>
                  <w:rPr>
                    <w:lang w:val="pt-BR"/>
                  </w:rPr>
                  <w:t>buscarCheckListPorTipo</w:t>
                </w:r>
              </w:p>
            </w:tc>
            <w:tc>
              <w:tcPr>
                <w:tcW w:w="2682" w:type="dxa"/>
              </w:tcPr>
              <w:p w14:paraId="58DC55AB" w14:textId="7210B396" w:rsidR="002C62D2" w:rsidRPr="008421E3" w:rsidRDefault="002C62D2" w:rsidP="002C62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>
                  <w:rPr>
                    <w:b w:val="0"/>
                    <w:bCs/>
                    <w:lang w:val="pt-BR"/>
                  </w:rPr>
                  <w:t>Busca um conjunto de check list por tipo;</w:t>
                </w:r>
              </w:p>
            </w:tc>
            <w:tc>
              <w:tcPr>
                <w:tcW w:w="1946" w:type="dxa"/>
              </w:tcPr>
              <w:p w14:paraId="17CF598A" w14:textId="77777777" w:rsidR="002C62D2" w:rsidRDefault="002C62D2" w:rsidP="002C62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>
                  <w:rPr>
                    <w:b w:val="0"/>
                    <w:bCs/>
                    <w:lang w:val="pt-BR"/>
                  </w:rPr>
                  <w:t>Type: Mensal ou Diário</w:t>
                </w:r>
              </w:p>
            </w:tc>
            <w:tc>
              <w:tcPr>
                <w:tcW w:w="2281" w:type="dxa"/>
              </w:tcPr>
              <w:p w14:paraId="08AAC380" w14:textId="77777777" w:rsidR="002C62D2" w:rsidRDefault="002C62D2" w:rsidP="002C62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>
                  <w:rPr>
                    <w:b w:val="0"/>
                    <w:bCs/>
                    <w:lang w:val="pt-BR"/>
                  </w:rPr>
                  <w:t>Sucesso – Lista de CheckList do tipo informado.</w:t>
                </w:r>
              </w:p>
              <w:p w14:paraId="1A1ABA1A" w14:textId="77777777" w:rsidR="002C62D2" w:rsidRDefault="002C62D2" w:rsidP="002C62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>
                  <w:rPr>
                    <w:b w:val="0"/>
                    <w:bCs/>
                    <w:lang w:val="pt-BR"/>
                  </w:rPr>
                  <w:t>Falha – Erro;</w:t>
                </w:r>
              </w:p>
            </w:tc>
          </w:tr>
          <w:tr w:rsidR="002C62D2" w14:paraId="2A21A1C3" w14:textId="77777777" w:rsidTr="002C62D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0" w:type="dxa"/>
              </w:tcPr>
              <w:p w14:paraId="6A068F85" w14:textId="77777777" w:rsidR="002C62D2" w:rsidRDefault="002C62D2" w:rsidP="002C62D2">
                <w:pPr>
                  <w:jc w:val="center"/>
                  <w:rPr>
                    <w:lang w:val="pt-BR"/>
                  </w:rPr>
                </w:pPr>
                <w:r>
                  <w:rPr>
                    <w:lang w:val="pt-BR"/>
                  </w:rPr>
                  <w:t>atualizarCheckList</w:t>
                </w:r>
              </w:p>
            </w:tc>
            <w:tc>
              <w:tcPr>
                <w:tcW w:w="2682" w:type="dxa"/>
              </w:tcPr>
              <w:p w14:paraId="18BCDB87" w14:textId="05C66D9E" w:rsidR="002C62D2" w:rsidRPr="008421E3" w:rsidRDefault="002C62D2" w:rsidP="002C62D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>
                  <w:rPr>
                    <w:b w:val="0"/>
                    <w:bCs/>
                    <w:lang w:val="pt-BR"/>
                  </w:rPr>
                  <w:t>Serviço que atualiza check list existente;</w:t>
                </w:r>
              </w:p>
            </w:tc>
            <w:tc>
              <w:tcPr>
                <w:tcW w:w="1946" w:type="dxa"/>
              </w:tcPr>
              <w:p w14:paraId="203E8756" w14:textId="77777777" w:rsidR="002C62D2" w:rsidRDefault="002C62D2" w:rsidP="002C62D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>
                  <w:rPr>
                    <w:b w:val="0"/>
                    <w:bCs/>
                    <w:lang w:val="pt-BR"/>
                  </w:rPr>
                  <w:t>CheckList</w:t>
                </w:r>
              </w:p>
            </w:tc>
            <w:tc>
              <w:tcPr>
                <w:tcW w:w="2281" w:type="dxa"/>
              </w:tcPr>
              <w:p w14:paraId="19DAB80D" w14:textId="77777777" w:rsidR="002C62D2" w:rsidRDefault="002C62D2" w:rsidP="002C62D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>
                  <w:rPr>
                    <w:b w:val="0"/>
                    <w:bCs/>
                    <w:lang w:val="pt-BR"/>
                  </w:rPr>
                  <w:t>Sucesso – CheckList atualizado;</w:t>
                </w:r>
              </w:p>
              <w:p w14:paraId="76D37AF9" w14:textId="77777777" w:rsidR="002C62D2" w:rsidRDefault="002C62D2" w:rsidP="002C62D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>
                  <w:rPr>
                    <w:b w:val="0"/>
                    <w:bCs/>
                    <w:lang w:val="pt-BR"/>
                  </w:rPr>
                  <w:t>Falha – Erro ao atualizar Check List;</w:t>
                </w:r>
              </w:p>
            </w:tc>
          </w:tr>
          <w:tr w:rsidR="002C62D2" w14:paraId="4E7F7BCD" w14:textId="77777777" w:rsidTr="002C62D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0" w:type="dxa"/>
              </w:tcPr>
              <w:p w14:paraId="674780B1" w14:textId="77777777" w:rsidR="002C62D2" w:rsidRDefault="002C62D2" w:rsidP="002C62D2">
                <w:pPr>
                  <w:jc w:val="center"/>
                  <w:rPr>
                    <w:lang w:val="pt-BR"/>
                  </w:rPr>
                </w:pPr>
                <w:r>
                  <w:rPr>
                    <w:lang w:val="pt-BR"/>
                  </w:rPr>
                  <w:t>abrirCheckListPorId</w:t>
                </w:r>
              </w:p>
            </w:tc>
            <w:tc>
              <w:tcPr>
                <w:tcW w:w="2682" w:type="dxa"/>
              </w:tcPr>
              <w:p w14:paraId="3D20F1C0" w14:textId="2867FE12" w:rsidR="002C62D2" w:rsidRPr="008421E3" w:rsidRDefault="002C62D2" w:rsidP="002C62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>
                  <w:rPr>
                    <w:b w:val="0"/>
                    <w:bCs/>
                    <w:lang w:val="pt-BR"/>
                  </w:rPr>
                  <w:t>Serviço que abre um checklist existente para atualização;</w:t>
                </w:r>
              </w:p>
            </w:tc>
            <w:tc>
              <w:tcPr>
                <w:tcW w:w="1946" w:type="dxa"/>
              </w:tcPr>
              <w:p w14:paraId="33E7185C" w14:textId="77777777" w:rsidR="002C62D2" w:rsidRDefault="002C62D2" w:rsidP="002C62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>
                  <w:rPr>
                    <w:b w:val="0"/>
                    <w:bCs/>
                    <w:lang w:val="pt-BR"/>
                  </w:rPr>
                  <w:t>Id: Int</w:t>
                </w:r>
              </w:p>
            </w:tc>
            <w:tc>
              <w:tcPr>
                <w:tcW w:w="2281" w:type="dxa"/>
              </w:tcPr>
              <w:p w14:paraId="439E5172" w14:textId="77777777" w:rsidR="002C62D2" w:rsidRDefault="002C62D2" w:rsidP="002C62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>
                  <w:rPr>
                    <w:b w:val="0"/>
                    <w:bCs/>
                    <w:lang w:val="pt-BR"/>
                  </w:rPr>
                  <w:t>Sucesso - CheckList</w:t>
                </w:r>
              </w:p>
              <w:p w14:paraId="2BA75BF4" w14:textId="37C38F4E" w:rsidR="002C62D2" w:rsidRDefault="002C62D2" w:rsidP="002C62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 w:val="0"/>
                    <w:bCs/>
                    <w:lang w:val="pt-BR"/>
                  </w:rPr>
                </w:pPr>
                <w:r>
                  <w:rPr>
                    <w:b w:val="0"/>
                    <w:bCs/>
                    <w:lang w:val="pt-BR"/>
                  </w:rPr>
                  <w:t>Falha – Check List não encontrado</w:t>
                </w:r>
              </w:p>
            </w:tc>
          </w:tr>
        </w:tbl>
        <w:p w14:paraId="7348A7BB" w14:textId="63BE7EC2" w:rsidR="002C62D2" w:rsidRPr="002C62D2" w:rsidRDefault="002C62D2" w:rsidP="002C62D2">
          <w:pPr>
            <w:numPr>
              <w:ilvl w:val="0"/>
              <w:numId w:val="1"/>
            </w:numPr>
            <w:contextualSpacing/>
            <w:rPr>
              <w:lang w:val="pt-BR"/>
            </w:rPr>
          </w:pPr>
          <w:r w:rsidRPr="002C62D2">
            <w:rPr>
              <w:lang w:val="pt-BR"/>
            </w:rPr>
            <w:t xml:space="preserve"> Check List</w:t>
          </w:r>
          <w:r w:rsidR="002133A6">
            <w:rPr>
              <w:lang w:val="pt-BR"/>
            </w:rPr>
            <w:t>:</w:t>
          </w:r>
        </w:p>
      </w:sdtContent>
    </w:sdt>
    <w:p w14:paraId="59C56C43" w14:textId="5B77FA63" w:rsidR="002C62D2" w:rsidRDefault="002C62D2">
      <w:r>
        <w:rPr>
          <w:b w:val="0"/>
        </w:rPr>
        <w:t xml:space="preserve"> </w:t>
      </w:r>
      <w:r>
        <w:rPr>
          <w:b w:val="0"/>
        </w:rPr>
        <w:br w:type="page"/>
      </w:r>
    </w:p>
    <w:p w14:paraId="0984EB07" w14:textId="29992C17" w:rsidR="0087605E" w:rsidRDefault="002133A6" w:rsidP="002133A6">
      <w:pPr>
        <w:pStyle w:val="PargrafodaLista"/>
        <w:numPr>
          <w:ilvl w:val="0"/>
          <w:numId w:val="1"/>
        </w:numPr>
        <w:spacing w:after="200"/>
        <w:rPr>
          <w:lang w:val="pt-BR"/>
        </w:rPr>
      </w:pPr>
      <w:r>
        <w:rPr>
          <w:lang w:val="pt-BR"/>
        </w:rPr>
        <w:lastRenderedPageBreak/>
        <w:t>Relatório:</w:t>
      </w:r>
    </w:p>
    <w:tbl>
      <w:tblPr>
        <w:tblStyle w:val="TabeladeGrade5Escura-nfase3"/>
        <w:tblpPr w:leftFromText="141" w:rightFromText="141" w:vertAnchor="page" w:horzAnchor="margin" w:tblpY="2278"/>
        <w:tblW w:w="0" w:type="auto"/>
        <w:tblLook w:val="04A0" w:firstRow="1" w:lastRow="0" w:firstColumn="1" w:lastColumn="0" w:noHBand="0" w:noVBand="1"/>
      </w:tblPr>
      <w:tblGrid>
        <w:gridCol w:w="3080"/>
        <w:gridCol w:w="2682"/>
        <w:gridCol w:w="1946"/>
        <w:gridCol w:w="2281"/>
      </w:tblGrid>
      <w:tr w:rsidR="002133A6" w:rsidRPr="008421E3" w14:paraId="06CCDD77" w14:textId="77777777" w:rsidTr="00213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564E907C" w14:textId="77777777" w:rsidR="002133A6" w:rsidRPr="008421E3" w:rsidRDefault="002133A6" w:rsidP="002133A6">
            <w:pPr>
              <w:jc w:val="center"/>
              <w:rPr>
                <w:b/>
                <w:bCs w:val="0"/>
                <w:lang w:val="pt-BR"/>
              </w:rPr>
            </w:pPr>
            <w:r w:rsidRPr="008421E3">
              <w:rPr>
                <w:b/>
                <w:bCs w:val="0"/>
                <w:lang w:val="pt-BR"/>
              </w:rPr>
              <w:t>Função</w:t>
            </w:r>
          </w:p>
        </w:tc>
        <w:tc>
          <w:tcPr>
            <w:tcW w:w="2682" w:type="dxa"/>
          </w:tcPr>
          <w:p w14:paraId="1F09CA81" w14:textId="77777777" w:rsidR="002133A6" w:rsidRPr="008421E3" w:rsidRDefault="002133A6" w:rsidP="00213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lang w:val="pt-BR"/>
              </w:rPr>
            </w:pPr>
            <w:r w:rsidRPr="008421E3">
              <w:rPr>
                <w:b/>
                <w:bCs w:val="0"/>
                <w:lang w:val="pt-BR"/>
              </w:rPr>
              <w:t>Breve descrição</w:t>
            </w:r>
          </w:p>
        </w:tc>
        <w:tc>
          <w:tcPr>
            <w:tcW w:w="1946" w:type="dxa"/>
          </w:tcPr>
          <w:p w14:paraId="55AA6817" w14:textId="77777777" w:rsidR="002133A6" w:rsidRPr="008421E3" w:rsidRDefault="002133A6" w:rsidP="00213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lang w:val="pt-BR"/>
              </w:rPr>
            </w:pPr>
            <w:r w:rsidRPr="008421E3">
              <w:rPr>
                <w:b/>
                <w:bCs w:val="0"/>
                <w:lang w:val="pt-BR"/>
              </w:rPr>
              <w:t>Entrada</w:t>
            </w:r>
          </w:p>
        </w:tc>
        <w:tc>
          <w:tcPr>
            <w:tcW w:w="2281" w:type="dxa"/>
          </w:tcPr>
          <w:p w14:paraId="05682129" w14:textId="77777777" w:rsidR="002133A6" w:rsidRPr="008421E3" w:rsidRDefault="002133A6" w:rsidP="00213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lang w:val="pt-BR"/>
              </w:rPr>
            </w:pPr>
            <w:r w:rsidRPr="008421E3">
              <w:rPr>
                <w:b/>
                <w:bCs w:val="0"/>
                <w:lang w:val="pt-BR"/>
              </w:rPr>
              <w:t>Saída Esperada</w:t>
            </w:r>
          </w:p>
        </w:tc>
      </w:tr>
      <w:tr w:rsidR="002133A6" w14:paraId="2FDFD94D" w14:textId="77777777" w:rsidTr="00213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C58E137" w14:textId="6DBCAA9E" w:rsidR="002133A6" w:rsidRDefault="002133A6" w:rsidP="002133A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criar</w:t>
            </w:r>
            <w:r>
              <w:rPr>
                <w:lang w:val="pt-BR"/>
              </w:rPr>
              <w:t>Relatorio</w:t>
            </w:r>
          </w:p>
        </w:tc>
        <w:tc>
          <w:tcPr>
            <w:tcW w:w="2682" w:type="dxa"/>
          </w:tcPr>
          <w:p w14:paraId="78C4E3A7" w14:textId="43831A4F" w:rsidR="002133A6" w:rsidRPr="008421E3" w:rsidRDefault="002133A6" w:rsidP="00213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lang w:val="pt-BR"/>
              </w:rPr>
            </w:pPr>
            <w:r w:rsidRPr="008421E3">
              <w:rPr>
                <w:b w:val="0"/>
                <w:bCs/>
                <w:lang w:val="pt-BR"/>
              </w:rPr>
              <w:t xml:space="preserve">Serviço que cria um novo </w:t>
            </w:r>
            <w:r>
              <w:rPr>
                <w:b w:val="0"/>
                <w:bCs/>
                <w:lang w:val="pt-BR"/>
              </w:rPr>
              <w:t>relatório;</w:t>
            </w:r>
          </w:p>
        </w:tc>
        <w:tc>
          <w:tcPr>
            <w:tcW w:w="1946" w:type="dxa"/>
          </w:tcPr>
          <w:p w14:paraId="345E746E" w14:textId="5473C949" w:rsidR="002133A6" w:rsidRPr="008421E3" w:rsidRDefault="002133A6" w:rsidP="00213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lang w:val="pt-BR"/>
              </w:rPr>
            </w:pPr>
            <w:r>
              <w:rPr>
                <w:b w:val="0"/>
                <w:bCs/>
                <w:lang w:val="pt-BR"/>
              </w:rPr>
              <w:t>Relatório</w:t>
            </w:r>
          </w:p>
        </w:tc>
        <w:tc>
          <w:tcPr>
            <w:tcW w:w="2281" w:type="dxa"/>
          </w:tcPr>
          <w:p w14:paraId="26A5760E" w14:textId="1FE6CCB2" w:rsidR="002133A6" w:rsidRPr="008421E3" w:rsidRDefault="002133A6" w:rsidP="00213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lang w:val="pt-BR"/>
              </w:rPr>
            </w:pPr>
            <w:r w:rsidRPr="008421E3">
              <w:rPr>
                <w:b w:val="0"/>
                <w:bCs/>
                <w:lang w:val="pt-BR"/>
              </w:rPr>
              <w:t xml:space="preserve">Sucesso – Objeto </w:t>
            </w:r>
            <w:r>
              <w:rPr>
                <w:b w:val="0"/>
                <w:bCs/>
                <w:lang w:val="pt-BR"/>
              </w:rPr>
              <w:t xml:space="preserve">Relatório </w:t>
            </w:r>
            <w:r w:rsidRPr="008421E3">
              <w:rPr>
                <w:b w:val="0"/>
                <w:bCs/>
                <w:lang w:val="pt-BR"/>
              </w:rPr>
              <w:t>criado com ID atribuído;</w:t>
            </w:r>
          </w:p>
          <w:p w14:paraId="34AEC59D" w14:textId="7626B0F0" w:rsidR="002133A6" w:rsidRPr="008421E3" w:rsidRDefault="002133A6" w:rsidP="00213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lang w:val="pt-BR"/>
              </w:rPr>
            </w:pPr>
            <w:r w:rsidRPr="008421E3">
              <w:rPr>
                <w:b w:val="0"/>
                <w:bCs/>
                <w:lang w:val="pt-BR"/>
              </w:rPr>
              <w:t xml:space="preserve">Falha – </w:t>
            </w:r>
            <w:r>
              <w:rPr>
                <w:b w:val="0"/>
                <w:bCs/>
                <w:lang w:val="pt-BR"/>
              </w:rPr>
              <w:t xml:space="preserve">Erro ao criar um novo </w:t>
            </w:r>
            <w:r>
              <w:rPr>
                <w:b w:val="0"/>
                <w:bCs/>
                <w:lang w:val="pt-BR"/>
              </w:rPr>
              <w:t>Relatório</w:t>
            </w:r>
            <w:r w:rsidRPr="008421E3">
              <w:rPr>
                <w:b w:val="0"/>
                <w:bCs/>
                <w:lang w:val="pt-BR"/>
              </w:rPr>
              <w:t>;</w:t>
            </w:r>
          </w:p>
        </w:tc>
      </w:tr>
      <w:tr w:rsidR="002133A6" w14:paraId="4401749C" w14:textId="77777777" w:rsidTr="00213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39A01A77" w14:textId="0ACB7802" w:rsidR="002133A6" w:rsidRPr="002133A6" w:rsidRDefault="002133A6" w:rsidP="002133A6">
            <w:pPr>
              <w:jc w:val="center"/>
              <w:rPr>
                <w:b/>
                <w:bCs w:val="0"/>
                <w:lang w:val="pt-BR"/>
              </w:rPr>
            </w:pPr>
            <w:r>
              <w:rPr>
                <w:lang w:val="pt-BR"/>
              </w:rPr>
              <w:t>buscar</w:t>
            </w:r>
            <w:r>
              <w:rPr>
                <w:lang w:val="pt-BR"/>
              </w:rPr>
              <w:t>Relatorio</w:t>
            </w:r>
            <w:r>
              <w:rPr>
                <w:lang w:val="pt-BR"/>
              </w:rPr>
              <w:t>PorTitulo</w:t>
            </w:r>
          </w:p>
        </w:tc>
        <w:tc>
          <w:tcPr>
            <w:tcW w:w="2682" w:type="dxa"/>
          </w:tcPr>
          <w:p w14:paraId="4E24299C" w14:textId="20F2E515" w:rsidR="002133A6" w:rsidRPr="008421E3" w:rsidRDefault="002133A6" w:rsidP="00213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lang w:val="pt-BR"/>
              </w:rPr>
            </w:pPr>
            <w:r w:rsidRPr="008421E3">
              <w:rPr>
                <w:b w:val="0"/>
                <w:bCs/>
                <w:lang w:val="pt-BR"/>
              </w:rPr>
              <w:t xml:space="preserve">Busca um </w:t>
            </w:r>
            <w:r>
              <w:rPr>
                <w:b w:val="0"/>
                <w:bCs/>
                <w:lang w:val="pt-BR"/>
              </w:rPr>
              <w:t xml:space="preserve"> </w:t>
            </w:r>
            <w:r>
              <w:rPr>
                <w:b w:val="0"/>
                <w:bCs/>
                <w:lang w:val="pt-BR"/>
              </w:rPr>
              <w:t>relatório</w:t>
            </w:r>
            <w:r w:rsidRPr="008421E3">
              <w:rPr>
                <w:b w:val="0"/>
                <w:bCs/>
                <w:lang w:val="pt-BR"/>
              </w:rPr>
              <w:t xml:space="preserve"> </w:t>
            </w:r>
            <w:r w:rsidRPr="008421E3">
              <w:rPr>
                <w:b w:val="0"/>
                <w:bCs/>
                <w:lang w:val="pt-BR"/>
              </w:rPr>
              <w:t>pelo título criado</w:t>
            </w:r>
            <w:r>
              <w:rPr>
                <w:b w:val="0"/>
                <w:bCs/>
                <w:lang w:val="pt-BR"/>
              </w:rPr>
              <w:t>;</w:t>
            </w:r>
          </w:p>
        </w:tc>
        <w:tc>
          <w:tcPr>
            <w:tcW w:w="1946" w:type="dxa"/>
          </w:tcPr>
          <w:p w14:paraId="5C5D3277" w14:textId="77777777" w:rsidR="002133A6" w:rsidRPr="008421E3" w:rsidRDefault="002133A6" w:rsidP="00213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lang w:val="pt-BR"/>
              </w:rPr>
            </w:pPr>
            <w:r>
              <w:rPr>
                <w:b w:val="0"/>
                <w:bCs/>
                <w:lang w:val="pt-BR"/>
              </w:rPr>
              <w:t>palavraChave: String</w:t>
            </w:r>
          </w:p>
        </w:tc>
        <w:tc>
          <w:tcPr>
            <w:tcW w:w="2281" w:type="dxa"/>
          </w:tcPr>
          <w:p w14:paraId="7E65F58A" w14:textId="5A68E003" w:rsidR="002133A6" w:rsidRDefault="002133A6" w:rsidP="00213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lang w:val="pt-BR"/>
              </w:rPr>
            </w:pPr>
            <w:r>
              <w:rPr>
                <w:b w:val="0"/>
                <w:bCs/>
                <w:lang w:val="pt-BR"/>
              </w:rPr>
              <w:t xml:space="preserve">Sucesso – Lista de </w:t>
            </w:r>
            <w:r>
              <w:rPr>
                <w:b w:val="0"/>
                <w:bCs/>
                <w:lang w:val="pt-BR"/>
              </w:rPr>
              <w:t xml:space="preserve"> </w:t>
            </w:r>
            <w:r>
              <w:rPr>
                <w:b w:val="0"/>
                <w:bCs/>
                <w:lang w:val="pt-BR"/>
              </w:rPr>
              <w:t>Relatório</w:t>
            </w:r>
            <w:r>
              <w:rPr>
                <w:b w:val="0"/>
                <w:bCs/>
                <w:lang w:val="pt-BR"/>
              </w:rPr>
              <w:t xml:space="preserve"> </w:t>
            </w:r>
            <w:r>
              <w:rPr>
                <w:b w:val="0"/>
                <w:bCs/>
                <w:lang w:val="pt-BR"/>
              </w:rPr>
              <w:t>que contém o nome informado.</w:t>
            </w:r>
          </w:p>
          <w:p w14:paraId="2889A812" w14:textId="30AF39A8" w:rsidR="002133A6" w:rsidRPr="008421E3" w:rsidRDefault="002133A6" w:rsidP="00213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lang w:val="pt-BR"/>
              </w:rPr>
            </w:pPr>
            <w:r>
              <w:rPr>
                <w:b w:val="0"/>
                <w:bCs/>
                <w:lang w:val="pt-BR"/>
              </w:rPr>
              <w:t xml:space="preserve">Falha – </w:t>
            </w:r>
            <w:r>
              <w:rPr>
                <w:b w:val="0"/>
                <w:bCs/>
                <w:lang w:val="pt-BR"/>
              </w:rPr>
              <w:t xml:space="preserve"> </w:t>
            </w:r>
            <w:r>
              <w:rPr>
                <w:b w:val="0"/>
                <w:bCs/>
                <w:lang w:val="pt-BR"/>
              </w:rPr>
              <w:t>Relatório</w:t>
            </w:r>
            <w:r>
              <w:rPr>
                <w:b w:val="0"/>
                <w:bCs/>
                <w:lang w:val="pt-BR"/>
              </w:rPr>
              <w:t xml:space="preserve"> </w:t>
            </w:r>
            <w:r>
              <w:rPr>
                <w:b w:val="0"/>
                <w:bCs/>
                <w:lang w:val="pt-BR"/>
              </w:rPr>
              <w:t>não encontrado;</w:t>
            </w:r>
          </w:p>
        </w:tc>
      </w:tr>
      <w:tr w:rsidR="002133A6" w14:paraId="23B81377" w14:textId="77777777" w:rsidTr="00213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5264E0F7" w14:textId="12D9C833" w:rsidR="002133A6" w:rsidRDefault="002133A6" w:rsidP="002133A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atualizar</w:t>
            </w:r>
            <w:r>
              <w:rPr>
                <w:lang w:val="pt-BR"/>
              </w:rPr>
              <w:t>Relatório</w:t>
            </w:r>
          </w:p>
        </w:tc>
        <w:tc>
          <w:tcPr>
            <w:tcW w:w="2682" w:type="dxa"/>
          </w:tcPr>
          <w:p w14:paraId="03175327" w14:textId="403C2755" w:rsidR="002133A6" w:rsidRPr="008421E3" w:rsidRDefault="002133A6" w:rsidP="00213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lang w:val="pt-BR"/>
              </w:rPr>
            </w:pPr>
            <w:r>
              <w:rPr>
                <w:b w:val="0"/>
                <w:bCs/>
                <w:lang w:val="pt-BR"/>
              </w:rPr>
              <w:t xml:space="preserve">Serviço que atualiza </w:t>
            </w:r>
            <w:r>
              <w:rPr>
                <w:b w:val="0"/>
                <w:bCs/>
                <w:lang w:val="pt-BR"/>
              </w:rPr>
              <w:t>relatório</w:t>
            </w:r>
            <w:r>
              <w:rPr>
                <w:b w:val="0"/>
                <w:bCs/>
                <w:lang w:val="pt-BR"/>
              </w:rPr>
              <w:t xml:space="preserve"> existente;</w:t>
            </w:r>
          </w:p>
        </w:tc>
        <w:tc>
          <w:tcPr>
            <w:tcW w:w="1946" w:type="dxa"/>
          </w:tcPr>
          <w:p w14:paraId="30DDB677" w14:textId="1B7513C5" w:rsidR="002133A6" w:rsidRDefault="002133A6" w:rsidP="00213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lang w:val="pt-BR"/>
              </w:rPr>
            </w:pPr>
            <w:r>
              <w:rPr>
                <w:b w:val="0"/>
                <w:bCs/>
                <w:lang w:val="pt-BR"/>
              </w:rPr>
              <w:t>Relatório</w:t>
            </w:r>
          </w:p>
        </w:tc>
        <w:tc>
          <w:tcPr>
            <w:tcW w:w="2281" w:type="dxa"/>
          </w:tcPr>
          <w:p w14:paraId="44ADCF05" w14:textId="24325D92" w:rsidR="002133A6" w:rsidRDefault="002133A6" w:rsidP="00213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lang w:val="pt-BR"/>
              </w:rPr>
            </w:pPr>
            <w:r>
              <w:rPr>
                <w:b w:val="0"/>
                <w:bCs/>
                <w:lang w:val="pt-BR"/>
              </w:rPr>
              <w:t xml:space="preserve">Sucesso – </w:t>
            </w:r>
            <w:r>
              <w:rPr>
                <w:b w:val="0"/>
                <w:bCs/>
                <w:lang w:val="pt-BR"/>
              </w:rPr>
              <w:t xml:space="preserve"> </w:t>
            </w:r>
            <w:r>
              <w:rPr>
                <w:b w:val="0"/>
                <w:bCs/>
                <w:lang w:val="pt-BR"/>
              </w:rPr>
              <w:t>Relatório</w:t>
            </w:r>
            <w:r>
              <w:rPr>
                <w:b w:val="0"/>
                <w:bCs/>
                <w:lang w:val="pt-BR"/>
              </w:rPr>
              <w:t xml:space="preserve"> </w:t>
            </w:r>
            <w:r>
              <w:rPr>
                <w:b w:val="0"/>
                <w:bCs/>
                <w:lang w:val="pt-BR"/>
              </w:rPr>
              <w:t>atualizado;</w:t>
            </w:r>
          </w:p>
          <w:p w14:paraId="5AEBD0DA" w14:textId="68640091" w:rsidR="002133A6" w:rsidRDefault="002133A6" w:rsidP="00213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lang w:val="pt-BR"/>
              </w:rPr>
            </w:pPr>
            <w:r>
              <w:rPr>
                <w:b w:val="0"/>
                <w:bCs/>
                <w:lang w:val="pt-BR"/>
              </w:rPr>
              <w:t xml:space="preserve">Falha – Erro ao </w:t>
            </w:r>
            <w:r>
              <w:rPr>
                <w:b w:val="0"/>
                <w:bCs/>
                <w:lang w:val="pt-BR"/>
              </w:rPr>
              <w:t xml:space="preserve"> </w:t>
            </w:r>
            <w:r>
              <w:rPr>
                <w:b w:val="0"/>
                <w:bCs/>
                <w:lang w:val="pt-BR"/>
              </w:rPr>
              <w:t>Relatório</w:t>
            </w:r>
            <w:r>
              <w:rPr>
                <w:b w:val="0"/>
                <w:bCs/>
                <w:lang w:val="pt-BR"/>
              </w:rPr>
              <w:t xml:space="preserve"> </w:t>
            </w:r>
            <w:r>
              <w:rPr>
                <w:b w:val="0"/>
                <w:bCs/>
                <w:lang w:val="pt-BR"/>
              </w:rPr>
              <w:t>;</w:t>
            </w:r>
          </w:p>
        </w:tc>
      </w:tr>
      <w:tr w:rsidR="00BA75AB" w14:paraId="3ADDA2E2" w14:textId="77777777" w:rsidTr="00213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67CF6EA8" w14:textId="308A4F3F" w:rsidR="002133A6" w:rsidRDefault="002133A6" w:rsidP="002133A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abrir</w:t>
            </w:r>
            <w:r>
              <w:rPr>
                <w:lang w:val="pt-BR"/>
              </w:rPr>
              <w:t>Relatorio</w:t>
            </w:r>
            <w:r>
              <w:rPr>
                <w:lang w:val="pt-BR"/>
              </w:rPr>
              <w:t>PorId</w:t>
            </w:r>
          </w:p>
        </w:tc>
        <w:tc>
          <w:tcPr>
            <w:tcW w:w="2682" w:type="dxa"/>
          </w:tcPr>
          <w:p w14:paraId="1BD5063D" w14:textId="491E108B" w:rsidR="002133A6" w:rsidRPr="008421E3" w:rsidRDefault="002133A6" w:rsidP="00213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lang w:val="pt-BR"/>
              </w:rPr>
            </w:pPr>
            <w:r>
              <w:rPr>
                <w:b w:val="0"/>
                <w:bCs/>
                <w:lang w:val="pt-BR"/>
              </w:rPr>
              <w:t xml:space="preserve">Serviço que abre um </w:t>
            </w:r>
            <w:r>
              <w:rPr>
                <w:b w:val="0"/>
                <w:bCs/>
                <w:lang w:val="pt-BR"/>
              </w:rPr>
              <w:t xml:space="preserve"> </w:t>
            </w:r>
            <w:r>
              <w:rPr>
                <w:b w:val="0"/>
                <w:bCs/>
                <w:lang w:val="pt-BR"/>
              </w:rPr>
              <w:t>relatório  existente para atualização;</w:t>
            </w:r>
          </w:p>
        </w:tc>
        <w:tc>
          <w:tcPr>
            <w:tcW w:w="1946" w:type="dxa"/>
          </w:tcPr>
          <w:p w14:paraId="565D1884" w14:textId="77777777" w:rsidR="002133A6" w:rsidRDefault="002133A6" w:rsidP="00213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lang w:val="pt-BR"/>
              </w:rPr>
            </w:pPr>
            <w:r>
              <w:rPr>
                <w:b w:val="0"/>
                <w:bCs/>
                <w:lang w:val="pt-BR"/>
              </w:rPr>
              <w:t>Id: Int</w:t>
            </w:r>
          </w:p>
        </w:tc>
        <w:tc>
          <w:tcPr>
            <w:tcW w:w="2281" w:type="dxa"/>
          </w:tcPr>
          <w:p w14:paraId="4C826F4C" w14:textId="68E58C7F" w:rsidR="002133A6" w:rsidRDefault="002133A6" w:rsidP="00213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lang w:val="pt-BR"/>
              </w:rPr>
            </w:pPr>
            <w:r>
              <w:rPr>
                <w:b w:val="0"/>
                <w:bCs/>
                <w:lang w:val="pt-BR"/>
              </w:rPr>
              <w:t xml:space="preserve">Sucesso - </w:t>
            </w:r>
            <w:r>
              <w:rPr>
                <w:b w:val="0"/>
                <w:bCs/>
                <w:lang w:val="pt-BR"/>
              </w:rPr>
              <w:t xml:space="preserve"> </w:t>
            </w:r>
            <w:r>
              <w:rPr>
                <w:b w:val="0"/>
                <w:bCs/>
                <w:lang w:val="pt-BR"/>
              </w:rPr>
              <w:t>Relatório</w:t>
            </w:r>
          </w:p>
          <w:p w14:paraId="42F48D4D" w14:textId="41EBB494" w:rsidR="002133A6" w:rsidRDefault="002133A6" w:rsidP="00213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lang w:val="pt-BR"/>
              </w:rPr>
            </w:pPr>
            <w:r>
              <w:rPr>
                <w:b w:val="0"/>
                <w:bCs/>
                <w:lang w:val="pt-BR"/>
              </w:rPr>
              <w:t xml:space="preserve">Falha – </w:t>
            </w:r>
            <w:r>
              <w:rPr>
                <w:b w:val="0"/>
                <w:bCs/>
                <w:lang w:val="pt-BR"/>
              </w:rPr>
              <w:t xml:space="preserve"> </w:t>
            </w:r>
            <w:r>
              <w:rPr>
                <w:b w:val="0"/>
                <w:bCs/>
                <w:lang w:val="pt-BR"/>
              </w:rPr>
              <w:t>Relatório não encontrado</w:t>
            </w:r>
          </w:p>
        </w:tc>
      </w:tr>
      <w:tr w:rsidR="00BA75AB" w14:paraId="2C1BE9D9" w14:textId="77777777" w:rsidTr="00213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F4326E5" w14:textId="3D56B97A" w:rsidR="00BA75AB" w:rsidRDefault="00BA75AB" w:rsidP="002133A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adicionarMidia</w:t>
            </w:r>
          </w:p>
        </w:tc>
        <w:tc>
          <w:tcPr>
            <w:tcW w:w="2682" w:type="dxa"/>
          </w:tcPr>
          <w:p w14:paraId="5E381115" w14:textId="415A2153" w:rsidR="00BA75AB" w:rsidRDefault="00BA75AB" w:rsidP="00213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lang w:val="pt-BR"/>
              </w:rPr>
            </w:pPr>
            <w:r>
              <w:rPr>
                <w:b w:val="0"/>
                <w:bCs/>
                <w:lang w:val="pt-BR"/>
              </w:rPr>
              <w:t>Serviço que inclui nova mídia no relatório</w:t>
            </w:r>
          </w:p>
        </w:tc>
        <w:tc>
          <w:tcPr>
            <w:tcW w:w="1946" w:type="dxa"/>
          </w:tcPr>
          <w:p w14:paraId="2D647B3A" w14:textId="77777777" w:rsidR="00BA75AB" w:rsidRDefault="00BA75AB" w:rsidP="00213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lang w:val="pt-BR"/>
              </w:rPr>
            </w:pPr>
            <w:r>
              <w:rPr>
                <w:b w:val="0"/>
                <w:bCs/>
                <w:lang w:val="pt-BR"/>
              </w:rPr>
              <w:t>Relatório</w:t>
            </w:r>
          </w:p>
          <w:p w14:paraId="27F43011" w14:textId="20ABD886" w:rsidR="00BA75AB" w:rsidRDefault="00BA75AB" w:rsidP="00213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lang w:val="pt-BR"/>
              </w:rPr>
            </w:pPr>
            <w:r>
              <w:rPr>
                <w:b w:val="0"/>
                <w:bCs/>
                <w:lang w:val="pt-BR"/>
              </w:rPr>
              <w:t>Midia</w:t>
            </w:r>
          </w:p>
        </w:tc>
        <w:tc>
          <w:tcPr>
            <w:tcW w:w="2281" w:type="dxa"/>
          </w:tcPr>
          <w:p w14:paraId="16EACB91" w14:textId="77777777" w:rsidR="00BA75AB" w:rsidRDefault="00BA75AB" w:rsidP="00213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lang w:val="pt-BR"/>
              </w:rPr>
            </w:pPr>
            <w:r>
              <w:rPr>
                <w:b w:val="0"/>
                <w:bCs/>
                <w:lang w:val="pt-BR"/>
              </w:rPr>
              <w:t>Sucesso – Midia incluída no Relatório;</w:t>
            </w:r>
          </w:p>
          <w:p w14:paraId="5DE4C30E" w14:textId="0C175B52" w:rsidR="00BA75AB" w:rsidRDefault="00BA75AB" w:rsidP="00213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lang w:val="pt-BR"/>
              </w:rPr>
            </w:pPr>
            <w:r>
              <w:rPr>
                <w:b w:val="0"/>
                <w:bCs/>
                <w:lang w:val="pt-BR"/>
              </w:rPr>
              <w:t>Falha – Erro ao incluir mídia no Relatório;</w:t>
            </w:r>
          </w:p>
        </w:tc>
      </w:tr>
      <w:tr w:rsidR="00BA75AB" w14:paraId="4F9FFB67" w14:textId="77777777" w:rsidTr="00213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01A147A3" w14:textId="6283CADA" w:rsidR="00BA75AB" w:rsidRDefault="00BA75AB" w:rsidP="002133A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upload</w:t>
            </w:r>
          </w:p>
        </w:tc>
        <w:tc>
          <w:tcPr>
            <w:tcW w:w="2682" w:type="dxa"/>
          </w:tcPr>
          <w:p w14:paraId="2345F210" w14:textId="10E99EAC" w:rsidR="00BA75AB" w:rsidRDefault="00BA75AB" w:rsidP="00213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lang w:val="pt-BR"/>
              </w:rPr>
            </w:pPr>
            <w:r>
              <w:rPr>
                <w:b w:val="0"/>
                <w:bCs/>
                <w:lang w:val="pt-BR"/>
              </w:rPr>
              <w:t>Serviço que realiza upload de arquivos (Fotos, Videos e Docs)</w:t>
            </w:r>
          </w:p>
        </w:tc>
        <w:tc>
          <w:tcPr>
            <w:tcW w:w="1946" w:type="dxa"/>
          </w:tcPr>
          <w:p w14:paraId="4D640BFB" w14:textId="5FB17348" w:rsidR="00BA75AB" w:rsidRDefault="00BA75AB" w:rsidP="00213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lang w:val="pt-BR"/>
              </w:rPr>
            </w:pPr>
            <w:r>
              <w:rPr>
                <w:b w:val="0"/>
                <w:bCs/>
                <w:lang w:val="pt-BR"/>
              </w:rPr>
              <w:t xml:space="preserve">Arquivo de mídia ( </w:t>
            </w:r>
            <w:r>
              <w:rPr>
                <w:b w:val="0"/>
                <w:bCs/>
                <w:lang w:val="pt-BR"/>
              </w:rPr>
              <w:t>Fotos, Videos e Docs</w:t>
            </w:r>
            <w:r>
              <w:rPr>
                <w:b w:val="0"/>
                <w:bCs/>
                <w:lang w:val="pt-BR"/>
              </w:rPr>
              <w:t>)</w:t>
            </w:r>
          </w:p>
        </w:tc>
        <w:tc>
          <w:tcPr>
            <w:tcW w:w="2281" w:type="dxa"/>
          </w:tcPr>
          <w:p w14:paraId="22B6DCC9" w14:textId="77777777" w:rsidR="00BA75AB" w:rsidRDefault="00BA75AB" w:rsidP="00213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lang w:val="pt-BR"/>
              </w:rPr>
            </w:pPr>
            <w:r>
              <w:rPr>
                <w:b w:val="0"/>
                <w:bCs/>
                <w:lang w:val="pt-BR"/>
              </w:rPr>
              <w:t>Sucesso – Caminho para arquivo no servidor;</w:t>
            </w:r>
          </w:p>
          <w:p w14:paraId="122C7C0F" w14:textId="4EA898DF" w:rsidR="00BA75AB" w:rsidRDefault="00BA75AB" w:rsidP="00213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lang w:val="pt-BR"/>
              </w:rPr>
            </w:pPr>
            <w:r>
              <w:rPr>
                <w:b w:val="0"/>
                <w:bCs/>
                <w:lang w:val="pt-BR"/>
              </w:rPr>
              <w:t>Falha – Erro ao realizar upload;</w:t>
            </w:r>
          </w:p>
        </w:tc>
      </w:tr>
    </w:tbl>
    <w:p w14:paraId="47663FEB" w14:textId="77777777" w:rsidR="002133A6" w:rsidRPr="002133A6" w:rsidRDefault="002133A6" w:rsidP="002133A6">
      <w:pPr>
        <w:spacing w:after="200"/>
        <w:rPr>
          <w:lang w:val="pt-BR"/>
        </w:rPr>
      </w:pPr>
    </w:p>
    <w:sectPr w:rsidR="002133A6" w:rsidRPr="002133A6" w:rsidSect="00AB02A7">
      <w:headerReference w:type="default" r:id="rId11"/>
      <w:footerReference w:type="default" r:id="rId12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501BD" w14:textId="77777777" w:rsidR="00D649B9" w:rsidRDefault="00D649B9">
      <w:r>
        <w:separator/>
      </w:r>
    </w:p>
    <w:p w14:paraId="19608DB3" w14:textId="77777777" w:rsidR="00D649B9" w:rsidRDefault="00D649B9"/>
  </w:endnote>
  <w:endnote w:type="continuationSeparator" w:id="0">
    <w:p w14:paraId="3E0B2C40" w14:textId="77777777" w:rsidR="00D649B9" w:rsidRDefault="00D649B9">
      <w:r>
        <w:continuationSeparator/>
      </w:r>
    </w:p>
    <w:p w14:paraId="4DAD7674" w14:textId="77777777" w:rsidR="00D649B9" w:rsidRDefault="00D649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BF6A49" w14:textId="77777777"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AB02A7" w:rsidRPr="004F0028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0F5D2A58" w14:textId="77777777"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152EF" w14:textId="77777777" w:rsidR="00D649B9" w:rsidRDefault="00D649B9">
      <w:r>
        <w:separator/>
      </w:r>
    </w:p>
    <w:p w14:paraId="7827454E" w14:textId="77777777" w:rsidR="00D649B9" w:rsidRDefault="00D649B9"/>
  </w:footnote>
  <w:footnote w:type="continuationSeparator" w:id="0">
    <w:p w14:paraId="6CF13D99" w14:textId="77777777" w:rsidR="00D649B9" w:rsidRDefault="00D649B9">
      <w:r>
        <w:continuationSeparator/>
      </w:r>
    </w:p>
    <w:p w14:paraId="7DD51283" w14:textId="77777777" w:rsidR="00D649B9" w:rsidRDefault="00D649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4F0028" w14:paraId="5B8E6AB2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1A68022" w14:textId="77777777" w:rsidR="00D077E9" w:rsidRPr="004F0028" w:rsidRDefault="00D077E9">
          <w:pPr>
            <w:pStyle w:val="Cabealho"/>
            <w:rPr>
              <w:lang w:val="pt-BR"/>
            </w:rPr>
          </w:pPr>
        </w:p>
      </w:tc>
    </w:tr>
  </w:tbl>
  <w:p w14:paraId="01A02069" w14:textId="77777777" w:rsidR="00D077E9" w:rsidRPr="004F0028" w:rsidRDefault="00D077E9" w:rsidP="00D077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0A4B"/>
    <w:multiLevelType w:val="hybridMultilevel"/>
    <w:tmpl w:val="C4BA9AB0"/>
    <w:lvl w:ilvl="0" w:tplc="9DB225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97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7D"/>
    <w:rsid w:val="00006575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133A6"/>
    <w:rsid w:val="00243EBC"/>
    <w:rsid w:val="00246A35"/>
    <w:rsid w:val="00284348"/>
    <w:rsid w:val="002C62D2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F0028"/>
    <w:rsid w:val="005037F0"/>
    <w:rsid w:val="00516A86"/>
    <w:rsid w:val="005275F6"/>
    <w:rsid w:val="00572102"/>
    <w:rsid w:val="005C6745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421E3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0CD7"/>
    <w:rsid w:val="00966B81"/>
    <w:rsid w:val="009C7720"/>
    <w:rsid w:val="00A23AFA"/>
    <w:rsid w:val="00A31B3E"/>
    <w:rsid w:val="00A532F3"/>
    <w:rsid w:val="00A8489E"/>
    <w:rsid w:val="00AB02A7"/>
    <w:rsid w:val="00AC29F3"/>
    <w:rsid w:val="00B231E5"/>
    <w:rsid w:val="00BA75AB"/>
    <w:rsid w:val="00C02B87"/>
    <w:rsid w:val="00C4086D"/>
    <w:rsid w:val="00CA1896"/>
    <w:rsid w:val="00CB177D"/>
    <w:rsid w:val="00CB5B28"/>
    <w:rsid w:val="00CF5371"/>
    <w:rsid w:val="00D0323A"/>
    <w:rsid w:val="00D0559F"/>
    <w:rsid w:val="00D077E9"/>
    <w:rsid w:val="00D42CB7"/>
    <w:rsid w:val="00D5413D"/>
    <w:rsid w:val="00D570A9"/>
    <w:rsid w:val="00D649B9"/>
    <w:rsid w:val="00D70D02"/>
    <w:rsid w:val="00D770C7"/>
    <w:rsid w:val="00D83688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B7B68"/>
  <w15:docId w15:val="{3D333F27-BDD9-4D79-8169-778D2AA5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3A6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grafodaLista">
    <w:name w:val="List Paragraph"/>
    <w:basedOn w:val="Normal"/>
    <w:uiPriority w:val="34"/>
    <w:unhideWhenUsed/>
    <w:qFormat/>
    <w:rsid w:val="00CB177D"/>
    <w:pPr>
      <w:ind w:left="720"/>
      <w:contextualSpacing/>
    </w:pPr>
  </w:style>
  <w:style w:type="table" w:styleId="SimplesTabela3">
    <w:name w:val="Plain Table 3"/>
    <w:basedOn w:val="Tabelanormal"/>
    <w:uiPriority w:val="43"/>
    <w:rsid w:val="00842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5Escura-nfase3">
    <w:name w:val="Grid Table 5 Dark Accent 3"/>
    <w:basedOn w:val="Tabelanormal"/>
    <w:uiPriority w:val="50"/>
    <w:rsid w:val="00842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erson.silva\AppData\Roaming\Microsoft\Template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26B0435BFE4A05BFE400ABB2D60D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F4E8B7-1379-4B0A-BCC9-6DA137961572}"/>
      </w:docPartPr>
      <w:docPartBody>
        <w:p w:rsidR="003F19CF" w:rsidRDefault="00000000">
          <w:pPr>
            <w:pStyle w:val="A426B0435BFE4A05BFE400ABB2D60D22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abril 17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  <w:docPart>
      <w:docPartPr>
        <w:name w:val="D2E15BEE7B2B4847905B7E2F40F233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280278-41CD-4B3E-80BD-6133A2C8C8C9}"/>
      </w:docPartPr>
      <w:docPartBody>
        <w:p w:rsidR="003F19CF" w:rsidRDefault="00000000">
          <w:pPr>
            <w:pStyle w:val="D2E15BEE7B2B4847905B7E2F40F233F6"/>
          </w:pPr>
          <w:r w:rsidRPr="004F0028">
            <w:rPr>
              <w:lang w:bidi="pt-BR"/>
            </w:rPr>
            <w:t>Seu Nome</w:t>
          </w:r>
        </w:p>
      </w:docPartBody>
    </w:docPart>
    <w:docPart>
      <w:docPartPr>
        <w:name w:val="1540F3D1271543759F810A78DE20E2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DB2C36-E9F7-4143-B136-BDE6B89CC7DE}"/>
      </w:docPartPr>
      <w:docPartBody>
        <w:p w:rsidR="003F19CF" w:rsidRDefault="007001AA" w:rsidP="007001AA">
          <w:pPr>
            <w:pStyle w:val="1540F3D1271543759F810A78DE20E2EE"/>
          </w:pPr>
          <w:r w:rsidRPr="004F0028">
            <w:rPr>
              <w:lang w:bidi="pt-BR"/>
            </w:rPr>
            <w:t>Texto do Subtítulo Aqui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AA"/>
    <w:rsid w:val="00137201"/>
    <w:rsid w:val="003F19CF"/>
    <w:rsid w:val="007001AA"/>
    <w:rsid w:val="009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A426B0435BFE4A05BFE400ABB2D60D22">
    <w:name w:val="A426B0435BFE4A05BFE400ABB2D60D22"/>
  </w:style>
  <w:style w:type="paragraph" w:customStyle="1" w:styleId="D2E15BEE7B2B4847905B7E2F40F233F6">
    <w:name w:val="D2E15BEE7B2B4847905B7E2F40F233F6"/>
  </w:style>
  <w:style w:type="paragraph" w:customStyle="1" w:styleId="1540F3D1271543759F810A78DE20E2EE">
    <w:name w:val="1540F3D1271543759F810A78DE20E2EE"/>
    <w:rsid w:val="007001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Jefferson Pedro
Versão: 1.0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3F2513-E3B2-47C6-83B3-A613CEE49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295</TotalTime>
  <Pages>4</Pages>
  <Words>416</Words>
  <Characters>2250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Jefferson Pedro Silva</dc:creator>
  <cp:keywords/>
  <cp:lastModifiedBy>jefferson Pedro Silva</cp:lastModifiedBy>
  <cp:revision>3</cp:revision>
  <cp:lastPrinted>2006-08-01T17:47:00Z</cp:lastPrinted>
  <dcterms:created xsi:type="dcterms:W3CDTF">2023-04-17T23:43:00Z</dcterms:created>
  <dcterms:modified xsi:type="dcterms:W3CDTF">2023-04-18T17:23:00Z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